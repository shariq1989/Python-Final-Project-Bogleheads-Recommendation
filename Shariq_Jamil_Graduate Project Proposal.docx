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AA83" w14:textId="77777777" w:rsidR="00274925" w:rsidRDefault="00274925" w:rsidP="00274925">
      <w:pPr>
        <w:pStyle w:val="Heading3"/>
        <w:jc w:val="center"/>
        <w:rPr>
          <w:kern w:val="0"/>
        </w:rPr>
      </w:pPr>
      <w:r>
        <w:t>Graduate Project Proposal</w:t>
      </w:r>
    </w:p>
    <w:p w14:paraId="74A5690F" w14:textId="63E41565" w:rsidR="00E81978" w:rsidRDefault="00274925" w:rsidP="00274925">
      <w:r>
        <w:t xml:space="preserve">Internet forums contain a wealth of information that I try to collect and apply to my own life. One facet of my life where I rely on such data is </w:t>
      </w:r>
      <w:r w:rsidR="00FB0F5B">
        <w:t xml:space="preserve">for </w:t>
      </w:r>
      <w:r>
        <w:t>product recommendations. In these days of online shopping, fake reviews</w:t>
      </w:r>
      <w:r w:rsidR="00243B87">
        <w:t>,</w:t>
      </w:r>
      <w:r>
        <w:t xml:space="preserve"> and </w:t>
      </w:r>
      <w:r w:rsidR="00FB0F5B">
        <w:t>third-party</w:t>
      </w:r>
      <w:r>
        <w:t xml:space="preserve"> suppliers, it is becoming harder to sift through </w:t>
      </w:r>
      <w:r w:rsidR="00FB0F5B">
        <w:t xml:space="preserve">trustable </w:t>
      </w:r>
      <w:r>
        <w:t>product information on shopping websites.</w:t>
      </w:r>
      <w:r w:rsidR="00FB0F5B">
        <w:t xml:space="preserve"> When looking for a certain product, I often search for what others have recommended on websites like forums Reddit and </w:t>
      </w:r>
      <w:proofErr w:type="spellStart"/>
      <w:r w:rsidR="00FB0F5B">
        <w:t>Bogleheads</w:t>
      </w:r>
      <w:proofErr w:type="spellEnd"/>
      <w:r w:rsidR="00FB0F5B">
        <w:t xml:space="preserve"> as well. </w:t>
      </w:r>
    </w:p>
    <w:p w14:paraId="39D32354" w14:textId="3F6D05AD" w:rsidR="00FB0F5B" w:rsidRDefault="00FB0F5B" w:rsidP="00FB0F5B">
      <w:pPr>
        <w:ind w:firstLine="0"/>
      </w:pPr>
      <w:r>
        <w:tab/>
        <w:t xml:space="preserve">For this project, I plan on scraping through </w:t>
      </w:r>
      <w:r w:rsidR="00CC6A95">
        <w:t>posts</w:t>
      </w:r>
      <w:r>
        <w:t xml:space="preserve"> on </w:t>
      </w:r>
      <w:proofErr w:type="spellStart"/>
      <w:r w:rsidR="00CC6A95" w:rsidRPr="00682F47">
        <w:rPr>
          <w:b/>
          <w:bCs/>
        </w:rPr>
        <w:t>Bogleheads</w:t>
      </w:r>
      <w:proofErr w:type="spellEnd"/>
      <w:r w:rsidR="00CC6A95">
        <w:t xml:space="preserve"> (bogleheads.org)</w:t>
      </w:r>
      <w:r>
        <w:t xml:space="preserve"> looking for </w:t>
      </w:r>
      <w:r w:rsidRPr="00682F47">
        <w:rPr>
          <w:b/>
          <w:bCs/>
        </w:rPr>
        <w:t>Amazon</w:t>
      </w:r>
      <w:r>
        <w:t xml:space="preserve"> links</w:t>
      </w:r>
      <w:r w:rsidR="00CC6A95">
        <w:t xml:space="preserve"> (amazon.com/…). I’ll set up a database (local or online managed </w:t>
      </w:r>
      <w:proofErr w:type="spellStart"/>
      <w:r w:rsidR="00CC6A95" w:rsidRPr="00682F47">
        <w:rPr>
          <w:b/>
          <w:bCs/>
        </w:rPr>
        <w:t>Postgres</w:t>
      </w:r>
      <w:r w:rsidR="001F6187">
        <w:rPr>
          <w:b/>
          <w:bCs/>
        </w:rPr>
        <w:t>SQL</w:t>
      </w:r>
      <w:proofErr w:type="spellEnd"/>
      <w:r w:rsidR="00CC6A95">
        <w:t>) where the product link, the containing post</w:t>
      </w:r>
      <w:r w:rsidR="00243B87">
        <w:t>,</w:t>
      </w:r>
      <w:r w:rsidR="00CC6A95">
        <w:t xml:space="preserve"> and thread information will be stored. For scraping and crawling through the forum, I have experience with </w:t>
      </w:r>
      <w:r w:rsidR="00682F47">
        <w:t xml:space="preserve">using </w:t>
      </w:r>
      <w:proofErr w:type="spellStart"/>
      <w:r w:rsidR="00CC6A95">
        <w:t>BeautifulSoup</w:t>
      </w:r>
      <w:proofErr w:type="spellEnd"/>
      <w:r w:rsidR="00CC6A95">
        <w:t xml:space="preserve"> for scraping but </w:t>
      </w:r>
      <w:r w:rsidR="00710272">
        <w:t xml:space="preserve">would prefer to learn </w:t>
      </w:r>
      <w:r w:rsidR="00710272" w:rsidRPr="00682F47">
        <w:rPr>
          <w:b/>
          <w:bCs/>
        </w:rPr>
        <w:t>Scrapy</w:t>
      </w:r>
      <w:r w:rsidR="00710272">
        <w:t xml:space="preserve"> since it </w:t>
      </w:r>
      <w:r w:rsidR="00243B87">
        <w:t>can</w:t>
      </w:r>
      <w:r w:rsidR="00682F47">
        <w:t xml:space="preserve"> crawl through pages as well</w:t>
      </w:r>
      <w:r w:rsidR="00710272">
        <w:t xml:space="preserve">. </w:t>
      </w:r>
    </w:p>
    <w:p w14:paraId="1BC1593D" w14:textId="61CE70DC" w:rsidR="00FD6AA7" w:rsidRDefault="00682F47" w:rsidP="00FB0F5B">
      <w:pPr>
        <w:ind w:firstLine="0"/>
      </w:pPr>
      <w:r>
        <w:tab/>
        <w:t xml:space="preserve">For </w:t>
      </w:r>
      <w:r w:rsidR="001F6187">
        <w:t xml:space="preserve">data analysis and </w:t>
      </w:r>
      <w:r>
        <w:t xml:space="preserve">reporting, I would </w:t>
      </w:r>
      <w:r w:rsidR="001F6187">
        <w:t xml:space="preserve">like to use </w:t>
      </w:r>
      <w:r w:rsidR="001F6187" w:rsidRPr="001F6187">
        <w:rPr>
          <w:b/>
          <w:bCs/>
        </w:rPr>
        <w:t>Pandas</w:t>
      </w:r>
      <w:r w:rsidR="001F6187">
        <w:t>. I found a tutorial online (</w:t>
      </w:r>
      <w:hyperlink r:id="rId8" w:history="1">
        <w:r w:rsidR="001F6187" w:rsidRPr="00561DD0">
          <w:rPr>
            <w:rStyle w:val="Hyperlink"/>
          </w:rPr>
          <w:t>https://pythontic.com/pandas/serialization/postgresql</w:t>
        </w:r>
      </w:hyperlink>
      <w:r w:rsidR="001F6187">
        <w:t xml:space="preserve">) for importing data into Pandas from a PostgreSQL database. Once in Pandas, I will use their official documentation </w:t>
      </w:r>
      <w:r w:rsidR="004E1EAE">
        <w:t>(</w:t>
      </w:r>
      <w:hyperlink r:id="rId9" w:history="1">
        <w:r w:rsidR="004E1EAE" w:rsidRPr="00561DD0">
          <w:rPr>
            <w:rStyle w:val="Hyperlink"/>
          </w:rPr>
          <w:t>https://pandas.pydata.org/pandas-docs/stable/user_guide/</w:t>
        </w:r>
      </w:hyperlink>
      <w:r w:rsidR="004E1EAE">
        <w:t>) as a guide for manipulating and visualizing the collected data.</w:t>
      </w:r>
      <w:r w:rsidR="00406012">
        <w:t xml:space="preserve"> I am hoping to display results including the last ten products recommended and all-time recommended products.</w:t>
      </w:r>
    </w:p>
    <w:p w14:paraId="47CC8C7A" w14:textId="0D35F506" w:rsidR="00406012" w:rsidRPr="001F6187" w:rsidRDefault="00406012" w:rsidP="00FB0F5B">
      <w:pPr>
        <w:ind w:firstLine="0"/>
      </w:pPr>
      <w:r>
        <w:rPr>
          <w:noProof/>
        </w:rPr>
        <w:drawing>
          <wp:inline distT="0" distB="0" distL="0" distR="0" wp14:anchorId="6A058C58" wp14:editId="71E5E967">
            <wp:extent cx="5181600" cy="17145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406012" w:rsidRPr="001F6187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4F93C" w14:textId="77777777" w:rsidR="00B70098" w:rsidRDefault="00B70098">
      <w:pPr>
        <w:spacing w:line="240" w:lineRule="auto"/>
      </w:pPr>
      <w:r>
        <w:separator/>
      </w:r>
    </w:p>
    <w:p w14:paraId="03EA2ED2" w14:textId="77777777" w:rsidR="00B70098" w:rsidRDefault="00B70098"/>
  </w:endnote>
  <w:endnote w:type="continuationSeparator" w:id="0">
    <w:p w14:paraId="4E836F5F" w14:textId="77777777" w:rsidR="00B70098" w:rsidRDefault="00B70098">
      <w:pPr>
        <w:spacing w:line="240" w:lineRule="auto"/>
      </w:pPr>
      <w:r>
        <w:continuationSeparator/>
      </w:r>
    </w:p>
    <w:p w14:paraId="23546216" w14:textId="77777777" w:rsidR="00B70098" w:rsidRDefault="00B700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03E2C" w14:textId="77777777" w:rsidR="00B70098" w:rsidRDefault="00B70098">
      <w:pPr>
        <w:spacing w:line="240" w:lineRule="auto"/>
      </w:pPr>
      <w:r>
        <w:separator/>
      </w:r>
    </w:p>
    <w:p w14:paraId="57CE19EA" w14:textId="77777777" w:rsidR="00B70098" w:rsidRDefault="00B70098"/>
  </w:footnote>
  <w:footnote w:type="continuationSeparator" w:id="0">
    <w:p w14:paraId="5CCDE901" w14:textId="77777777" w:rsidR="00B70098" w:rsidRDefault="00B70098">
      <w:pPr>
        <w:spacing w:line="240" w:lineRule="auto"/>
      </w:pPr>
      <w:r>
        <w:continuationSeparator/>
      </w:r>
    </w:p>
    <w:p w14:paraId="6270C040" w14:textId="77777777" w:rsidR="00B70098" w:rsidRDefault="00B700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3CAC5" w14:textId="77777777" w:rsidR="00E81978" w:rsidRDefault="00B70098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1E4FAA7BD5540BDA0F61F9B454596EB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9FBA9" w14:textId="67DD55AA" w:rsidR="00E81978" w:rsidRDefault="00274925">
    <w:pPr>
      <w:pStyle w:val="Header"/>
      <w:rPr>
        <w:rStyle w:val="Strong"/>
      </w:rPr>
    </w:pPr>
    <w:r>
      <w:t>Shariq M Jamil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3B93008"/>
    <w:multiLevelType w:val="hybridMultilevel"/>
    <w:tmpl w:val="BA56FCF0"/>
    <w:lvl w:ilvl="0" w:tplc="3218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A714">
      <w:numFmt w:val="none"/>
      <w:lvlText w:val=""/>
      <w:lvlJc w:val="left"/>
      <w:pPr>
        <w:tabs>
          <w:tab w:val="num" w:pos="360"/>
        </w:tabs>
      </w:pPr>
    </w:lvl>
    <w:lvl w:ilvl="2" w:tplc="38C07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24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C0A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5EC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C69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42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E8E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NzW1NDA3MTQwMjZX0lEKTi0uzszPAykwrAUAYZY2XiwAAAA="/>
  </w:docVars>
  <w:rsids>
    <w:rsidRoot w:val="00274925"/>
    <w:rsid w:val="000D3F41"/>
    <w:rsid w:val="001F6187"/>
    <w:rsid w:val="00243B87"/>
    <w:rsid w:val="00274925"/>
    <w:rsid w:val="00335288"/>
    <w:rsid w:val="00355DCA"/>
    <w:rsid w:val="00406012"/>
    <w:rsid w:val="004E1EAE"/>
    <w:rsid w:val="00551A02"/>
    <w:rsid w:val="005534FA"/>
    <w:rsid w:val="005D3A03"/>
    <w:rsid w:val="00682F47"/>
    <w:rsid w:val="00710272"/>
    <w:rsid w:val="007871FA"/>
    <w:rsid w:val="008002C0"/>
    <w:rsid w:val="008C5323"/>
    <w:rsid w:val="009A6A3B"/>
    <w:rsid w:val="00B70098"/>
    <w:rsid w:val="00B823AA"/>
    <w:rsid w:val="00BA45DB"/>
    <w:rsid w:val="00BF4184"/>
    <w:rsid w:val="00C0601E"/>
    <w:rsid w:val="00C31D30"/>
    <w:rsid w:val="00CC6A95"/>
    <w:rsid w:val="00CD6E39"/>
    <w:rsid w:val="00CF6E91"/>
    <w:rsid w:val="00D85B68"/>
    <w:rsid w:val="00E6004D"/>
    <w:rsid w:val="00E81978"/>
    <w:rsid w:val="00F379B7"/>
    <w:rsid w:val="00F525FA"/>
    <w:rsid w:val="00F869E4"/>
    <w:rsid w:val="00FB0F5B"/>
    <w:rsid w:val="00FD6AA7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27EC"/>
  <w15:chartTrackingRefBased/>
  <w15:docId w15:val="{AD046DD8-8E6F-4CE5-9C1A-36F1FF9D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1F618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ic.com/pandas/serialization/postgresql" TargetMode="Externa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stable/user_guide/" TargetMode="Externa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ss\AppData\Roaming\Microsoft\Templates\APA%20style%20report%20(6th%20edition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BED7FF-43FB-4D71-A218-D0DBFD4BE6C5}" type="doc">
      <dgm:prSet loTypeId="urn:microsoft.com/office/officeart/2005/8/layout/process3" loCatId="process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911453F-2B7B-4F11-B619-E3CD6600ACDB}">
      <dgm:prSet phldrT="[Text]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Scrapy</a:t>
          </a:r>
        </a:p>
      </dgm:t>
    </dgm:pt>
    <dgm:pt modelId="{BF5D3338-F9C3-45D7-B602-F73E16FCF913}" type="parTrans" cxnId="{807D02A2-2944-44E5-A122-F0F97916C7DC}">
      <dgm:prSet/>
      <dgm:spPr/>
      <dgm:t>
        <a:bodyPr/>
        <a:lstStyle/>
        <a:p>
          <a:endParaRPr lang="en-US"/>
        </a:p>
      </dgm:t>
    </dgm:pt>
    <dgm:pt modelId="{9BEF324C-C132-441D-BDEB-93A0BF770544}" type="sibTrans" cxnId="{807D02A2-2944-44E5-A122-F0F97916C7DC}">
      <dgm:prSet/>
      <dgm:spPr/>
      <dgm:t>
        <a:bodyPr/>
        <a:lstStyle/>
        <a:p>
          <a:endParaRPr lang="en-US"/>
        </a:p>
      </dgm:t>
    </dgm:pt>
    <dgm:pt modelId="{DC6717D0-0686-4B54-9A6B-DEECBB6901B8}">
      <dgm:prSet phldrT="[Text]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Crawl Bogleheads.org threads</a:t>
          </a:r>
        </a:p>
      </dgm:t>
    </dgm:pt>
    <dgm:pt modelId="{5DA5C9AA-8DD2-4467-8166-DF29474576AF}" type="parTrans" cxnId="{83E11BCA-0EB1-4408-8445-9AB06013F5DE}">
      <dgm:prSet/>
      <dgm:spPr/>
      <dgm:t>
        <a:bodyPr/>
        <a:lstStyle/>
        <a:p>
          <a:endParaRPr lang="en-US"/>
        </a:p>
      </dgm:t>
    </dgm:pt>
    <dgm:pt modelId="{E08ED979-0D23-49AD-B1C3-2A918C1130C5}" type="sibTrans" cxnId="{83E11BCA-0EB1-4408-8445-9AB06013F5DE}">
      <dgm:prSet/>
      <dgm:spPr/>
      <dgm:t>
        <a:bodyPr/>
        <a:lstStyle/>
        <a:p>
          <a:endParaRPr lang="en-US"/>
        </a:p>
      </dgm:t>
    </dgm:pt>
    <dgm:pt modelId="{C5C64F4C-C2A1-47FF-8AB1-81E7748C10BF}">
      <dgm:prSet phldrT="[Text]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PostgreSQL</a:t>
          </a:r>
        </a:p>
      </dgm:t>
    </dgm:pt>
    <dgm:pt modelId="{0D725197-A7EA-44C2-84CD-D4E16A61F0A3}" type="parTrans" cxnId="{53A3D232-CAAD-4DC2-9B05-907F1C6A7CEF}">
      <dgm:prSet/>
      <dgm:spPr/>
      <dgm:t>
        <a:bodyPr/>
        <a:lstStyle/>
        <a:p>
          <a:endParaRPr lang="en-US"/>
        </a:p>
      </dgm:t>
    </dgm:pt>
    <dgm:pt modelId="{D82FCB4C-1E71-4806-A721-9A7239CDD5F6}" type="sibTrans" cxnId="{53A3D232-CAAD-4DC2-9B05-907F1C6A7CEF}">
      <dgm:prSet/>
      <dgm:spPr/>
      <dgm:t>
        <a:bodyPr/>
        <a:lstStyle/>
        <a:p>
          <a:endParaRPr lang="en-US"/>
        </a:p>
      </dgm:t>
    </dgm:pt>
    <dgm:pt modelId="{BCC79B73-762F-42BB-AC9A-749151D232F2}">
      <dgm:prSet phldrT="[Text]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Pandas</a:t>
          </a:r>
        </a:p>
      </dgm:t>
    </dgm:pt>
    <dgm:pt modelId="{3B363B8D-BCC8-424D-A6B2-703A9D50FECE}" type="parTrans" cxnId="{C973A818-1682-48E7-AC84-55B1C4B609E5}">
      <dgm:prSet/>
      <dgm:spPr/>
      <dgm:t>
        <a:bodyPr/>
        <a:lstStyle/>
        <a:p>
          <a:endParaRPr lang="en-US"/>
        </a:p>
      </dgm:t>
    </dgm:pt>
    <dgm:pt modelId="{ABBE1D9D-94EB-447E-87F7-DDACAAAC03B9}" type="sibTrans" cxnId="{C973A818-1682-48E7-AC84-55B1C4B609E5}">
      <dgm:prSet/>
      <dgm:spPr/>
      <dgm:t>
        <a:bodyPr/>
        <a:lstStyle/>
        <a:p>
          <a:endParaRPr lang="en-US"/>
        </a:p>
      </dgm:t>
    </dgm:pt>
    <dgm:pt modelId="{084C90D9-FC29-435D-A822-9B2DD10B111C}">
      <dgm:prSet phldrT="[Text]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Analyze stored data</a:t>
          </a:r>
        </a:p>
      </dgm:t>
    </dgm:pt>
    <dgm:pt modelId="{3385B2D6-1BF7-463F-938A-0A49ACBCFED2}" type="parTrans" cxnId="{205A3A5A-DA31-4D56-AB14-10F18BA18166}">
      <dgm:prSet/>
      <dgm:spPr/>
      <dgm:t>
        <a:bodyPr/>
        <a:lstStyle/>
        <a:p>
          <a:endParaRPr lang="en-US"/>
        </a:p>
      </dgm:t>
    </dgm:pt>
    <dgm:pt modelId="{A2589B20-72FC-4321-8E22-18250D181B1E}" type="sibTrans" cxnId="{205A3A5A-DA31-4D56-AB14-10F18BA18166}">
      <dgm:prSet/>
      <dgm:spPr/>
      <dgm:t>
        <a:bodyPr/>
        <a:lstStyle/>
        <a:p>
          <a:endParaRPr lang="en-US"/>
        </a:p>
      </dgm:t>
    </dgm:pt>
    <dgm:pt modelId="{03F3265F-403B-4FDE-BB5C-54654A9015D1}">
      <dgm:prSet/>
      <dgm:spPr/>
      <dgm:t>
        <a:bodyPr/>
        <a:lstStyle/>
        <a:p>
          <a:r>
            <a:rPr lang="en-US"/>
            <a:t>Scrape Amazon links</a:t>
          </a:r>
        </a:p>
      </dgm:t>
    </dgm:pt>
    <dgm:pt modelId="{409344AC-331D-4217-B372-02D39D9BFCD1}" type="parTrans" cxnId="{25A8DA66-E91C-497C-89FD-E8485CF85D01}">
      <dgm:prSet/>
      <dgm:spPr/>
      <dgm:t>
        <a:bodyPr/>
        <a:lstStyle/>
        <a:p>
          <a:endParaRPr lang="en-US"/>
        </a:p>
      </dgm:t>
    </dgm:pt>
    <dgm:pt modelId="{41BB42F7-684E-4F8A-B8D3-E02FC6FBBDCC}" type="sibTrans" cxnId="{25A8DA66-E91C-497C-89FD-E8485CF85D01}">
      <dgm:prSet/>
      <dgm:spPr/>
      <dgm:t>
        <a:bodyPr/>
        <a:lstStyle/>
        <a:p>
          <a:endParaRPr lang="en-US"/>
        </a:p>
      </dgm:t>
    </dgm:pt>
    <dgm:pt modelId="{4152024C-1E85-41FF-AFCA-92FADACF59D5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Visualize findings</a:t>
          </a:r>
        </a:p>
      </dgm:t>
    </dgm:pt>
    <dgm:pt modelId="{5D42118F-2692-4587-9AC0-5992ACB3DA22}" type="parTrans" cxnId="{E43F9F0F-F268-4662-866B-BA88A0AF03FC}">
      <dgm:prSet/>
      <dgm:spPr/>
      <dgm:t>
        <a:bodyPr/>
        <a:lstStyle/>
        <a:p>
          <a:endParaRPr lang="en-US"/>
        </a:p>
      </dgm:t>
    </dgm:pt>
    <dgm:pt modelId="{187CBC6D-6BC1-4349-9A6A-5D3833587F22}" type="sibTrans" cxnId="{E43F9F0F-F268-4662-866B-BA88A0AF03FC}">
      <dgm:prSet/>
      <dgm:spPr/>
      <dgm:t>
        <a:bodyPr/>
        <a:lstStyle/>
        <a:p>
          <a:endParaRPr lang="en-US"/>
        </a:p>
      </dgm:t>
    </dgm:pt>
    <dgm:pt modelId="{14262E50-75C3-4AE4-818E-9312C832A578}">
      <dgm:prSet phldrT="[Text]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Store Amazon links</a:t>
          </a:r>
        </a:p>
      </dgm:t>
    </dgm:pt>
    <dgm:pt modelId="{25469112-5F51-401E-81F8-9475C342A2FC}" type="sibTrans" cxnId="{668FC9BB-1E8E-45F7-82C2-90E2ACF1D0FA}">
      <dgm:prSet/>
      <dgm:spPr/>
      <dgm:t>
        <a:bodyPr/>
        <a:lstStyle/>
        <a:p>
          <a:endParaRPr lang="en-US"/>
        </a:p>
      </dgm:t>
    </dgm:pt>
    <dgm:pt modelId="{4E6E34C7-0703-423B-896B-A4ED4871619F}" type="parTrans" cxnId="{668FC9BB-1E8E-45F7-82C2-90E2ACF1D0FA}">
      <dgm:prSet/>
      <dgm:spPr/>
      <dgm:t>
        <a:bodyPr/>
        <a:lstStyle/>
        <a:p>
          <a:endParaRPr lang="en-US"/>
        </a:p>
      </dgm:t>
    </dgm:pt>
    <dgm:pt modelId="{80250E1A-D2F8-4AC6-9E51-9CBDC43D0EAA}">
      <dgm:prSet/>
      <dgm:spPr/>
      <dgm:t>
        <a:bodyPr/>
        <a:lstStyle/>
        <a:p>
          <a:r>
            <a:rPr lang="en-US"/>
            <a:t>Store Bogleheads post and thread data</a:t>
          </a:r>
        </a:p>
      </dgm:t>
    </dgm:pt>
    <dgm:pt modelId="{D69044EA-2334-432A-8074-DD234E65056E}" type="sibTrans" cxnId="{51623D76-3202-448E-9F3F-D60CCE1B73F3}">
      <dgm:prSet/>
      <dgm:spPr/>
      <dgm:t>
        <a:bodyPr/>
        <a:lstStyle/>
        <a:p>
          <a:endParaRPr lang="en-US"/>
        </a:p>
      </dgm:t>
    </dgm:pt>
    <dgm:pt modelId="{42996C66-05F7-47B9-BA3A-B495CEC6A1AC}" type="parTrans" cxnId="{51623D76-3202-448E-9F3F-D60CCE1B73F3}">
      <dgm:prSet/>
      <dgm:spPr/>
      <dgm:t>
        <a:bodyPr/>
        <a:lstStyle/>
        <a:p>
          <a:endParaRPr lang="en-US"/>
        </a:p>
      </dgm:t>
    </dgm:pt>
    <dgm:pt modelId="{240425ED-3CF1-460E-99D6-43FB0080D80C}" type="pres">
      <dgm:prSet presAssocID="{BABED7FF-43FB-4D71-A218-D0DBFD4BE6C5}" presName="linearFlow" presStyleCnt="0">
        <dgm:presLayoutVars>
          <dgm:dir/>
          <dgm:animLvl val="lvl"/>
          <dgm:resizeHandles val="exact"/>
        </dgm:presLayoutVars>
      </dgm:prSet>
      <dgm:spPr/>
    </dgm:pt>
    <dgm:pt modelId="{7F656EAD-04A1-402A-A96F-29C9678D16B4}" type="pres">
      <dgm:prSet presAssocID="{3911453F-2B7B-4F11-B619-E3CD6600ACDB}" presName="composite" presStyleCnt="0"/>
      <dgm:spPr/>
    </dgm:pt>
    <dgm:pt modelId="{78D42A56-99C0-4E10-835B-2D140DE03678}" type="pres">
      <dgm:prSet presAssocID="{3911453F-2B7B-4F11-B619-E3CD6600ACDB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76A6FDD-54BB-418F-AA71-8542EDFDEC92}" type="pres">
      <dgm:prSet presAssocID="{3911453F-2B7B-4F11-B619-E3CD6600ACDB}" presName="parSh" presStyleLbl="node1" presStyleIdx="0" presStyleCnt="3"/>
      <dgm:spPr/>
    </dgm:pt>
    <dgm:pt modelId="{59A66168-4BDD-49E1-9D8A-C2C104415ACB}" type="pres">
      <dgm:prSet presAssocID="{3911453F-2B7B-4F11-B619-E3CD6600ACDB}" presName="desTx" presStyleLbl="fgAcc1" presStyleIdx="0" presStyleCnt="3">
        <dgm:presLayoutVars>
          <dgm:bulletEnabled val="1"/>
        </dgm:presLayoutVars>
      </dgm:prSet>
      <dgm:spPr/>
    </dgm:pt>
    <dgm:pt modelId="{CF12C026-F250-409B-8327-C132155C9562}" type="pres">
      <dgm:prSet presAssocID="{9BEF324C-C132-441D-BDEB-93A0BF770544}" presName="sibTrans" presStyleLbl="sibTrans2D1" presStyleIdx="0" presStyleCnt="2"/>
      <dgm:spPr/>
    </dgm:pt>
    <dgm:pt modelId="{865295FB-E791-4FEB-8EA2-F76134A9C2CA}" type="pres">
      <dgm:prSet presAssocID="{9BEF324C-C132-441D-BDEB-93A0BF770544}" presName="connTx" presStyleLbl="sibTrans2D1" presStyleIdx="0" presStyleCnt="2"/>
      <dgm:spPr/>
    </dgm:pt>
    <dgm:pt modelId="{89829C30-69C4-4BB8-9F45-DD50C52D1E72}" type="pres">
      <dgm:prSet presAssocID="{C5C64F4C-C2A1-47FF-8AB1-81E7748C10BF}" presName="composite" presStyleCnt="0"/>
      <dgm:spPr/>
    </dgm:pt>
    <dgm:pt modelId="{B1733C2B-2A2F-465A-975D-0236EFBCDDF7}" type="pres">
      <dgm:prSet presAssocID="{C5C64F4C-C2A1-47FF-8AB1-81E7748C10B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973118D-9EE7-40B6-AB3E-6FA1E20F755E}" type="pres">
      <dgm:prSet presAssocID="{C5C64F4C-C2A1-47FF-8AB1-81E7748C10BF}" presName="parSh" presStyleLbl="node1" presStyleIdx="1" presStyleCnt="3"/>
      <dgm:spPr/>
    </dgm:pt>
    <dgm:pt modelId="{B6629454-2DF8-4D7F-9EC0-AD1595004A50}" type="pres">
      <dgm:prSet presAssocID="{C5C64F4C-C2A1-47FF-8AB1-81E7748C10BF}" presName="desTx" presStyleLbl="fgAcc1" presStyleIdx="1" presStyleCnt="3">
        <dgm:presLayoutVars>
          <dgm:bulletEnabled val="1"/>
        </dgm:presLayoutVars>
      </dgm:prSet>
      <dgm:spPr/>
    </dgm:pt>
    <dgm:pt modelId="{BE72BA95-CD76-4381-830F-471BC1466629}" type="pres">
      <dgm:prSet presAssocID="{D82FCB4C-1E71-4806-A721-9A7239CDD5F6}" presName="sibTrans" presStyleLbl="sibTrans2D1" presStyleIdx="1" presStyleCnt="2"/>
      <dgm:spPr/>
    </dgm:pt>
    <dgm:pt modelId="{F1430B44-BF8A-41EA-AD10-3CA781B1E2B9}" type="pres">
      <dgm:prSet presAssocID="{D82FCB4C-1E71-4806-A721-9A7239CDD5F6}" presName="connTx" presStyleLbl="sibTrans2D1" presStyleIdx="1" presStyleCnt="2"/>
      <dgm:spPr/>
    </dgm:pt>
    <dgm:pt modelId="{98273E75-C784-46D0-BAE9-6FD9FBE63272}" type="pres">
      <dgm:prSet presAssocID="{BCC79B73-762F-42BB-AC9A-749151D232F2}" presName="composite" presStyleCnt="0"/>
      <dgm:spPr/>
    </dgm:pt>
    <dgm:pt modelId="{B762A8F0-862F-4A92-98F3-B4777EC948F3}" type="pres">
      <dgm:prSet presAssocID="{BCC79B73-762F-42BB-AC9A-749151D232F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414299C4-6F05-40CD-B452-FEF4047FE76D}" type="pres">
      <dgm:prSet presAssocID="{BCC79B73-762F-42BB-AC9A-749151D232F2}" presName="parSh" presStyleLbl="node1" presStyleIdx="2" presStyleCnt="3"/>
      <dgm:spPr/>
    </dgm:pt>
    <dgm:pt modelId="{45E23837-EE65-47FD-946B-D778CB44F6A1}" type="pres">
      <dgm:prSet presAssocID="{BCC79B73-762F-42BB-AC9A-749151D232F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284B3602-E12C-47AC-939E-BEA8F091E820}" type="presOf" srcId="{3911453F-2B7B-4F11-B619-E3CD6600ACDB}" destId="{78D42A56-99C0-4E10-835B-2D140DE03678}" srcOrd="0" destOrd="0" presId="urn:microsoft.com/office/officeart/2005/8/layout/process3"/>
    <dgm:cxn modelId="{5F0A5C0F-662F-4765-ABEE-D1865165CE1F}" type="presOf" srcId="{9BEF324C-C132-441D-BDEB-93A0BF770544}" destId="{865295FB-E791-4FEB-8EA2-F76134A9C2CA}" srcOrd="1" destOrd="0" presId="urn:microsoft.com/office/officeart/2005/8/layout/process3"/>
    <dgm:cxn modelId="{E43F9F0F-F268-4662-866B-BA88A0AF03FC}" srcId="{BCC79B73-762F-42BB-AC9A-749151D232F2}" destId="{4152024C-1E85-41FF-AFCA-92FADACF59D5}" srcOrd="1" destOrd="0" parTransId="{5D42118F-2692-4587-9AC0-5992ACB3DA22}" sibTransId="{187CBC6D-6BC1-4349-9A6A-5D3833587F22}"/>
    <dgm:cxn modelId="{C973A818-1682-48E7-AC84-55B1C4B609E5}" srcId="{BABED7FF-43FB-4D71-A218-D0DBFD4BE6C5}" destId="{BCC79B73-762F-42BB-AC9A-749151D232F2}" srcOrd="2" destOrd="0" parTransId="{3B363B8D-BCC8-424D-A6B2-703A9D50FECE}" sibTransId="{ABBE1D9D-94EB-447E-87F7-DDACAAAC03B9}"/>
    <dgm:cxn modelId="{5A78ED2D-8DCA-4777-988F-781BDEA307B4}" type="presOf" srcId="{03F3265F-403B-4FDE-BB5C-54654A9015D1}" destId="{59A66168-4BDD-49E1-9D8A-C2C104415ACB}" srcOrd="0" destOrd="1" presId="urn:microsoft.com/office/officeart/2005/8/layout/process3"/>
    <dgm:cxn modelId="{98EB2B2E-8CAA-4FB0-A30B-F25458DBA19A}" type="presOf" srcId="{D82FCB4C-1E71-4806-A721-9A7239CDD5F6}" destId="{BE72BA95-CD76-4381-830F-471BC1466629}" srcOrd="0" destOrd="0" presId="urn:microsoft.com/office/officeart/2005/8/layout/process3"/>
    <dgm:cxn modelId="{FF919630-5084-4203-A5DF-1A4DFF2895EB}" type="presOf" srcId="{DC6717D0-0686-4B54-9A6B-DEECBB6901B8}" destId="{59A66168-4BDD-49E1-9D8A-C2C104415ACB}" srcOrd="0" destOrd="0" presId="urn:microsoft.com/office/officeart/2005/8/layout/process3"/>
    <dgm:cxn modelId="{53A3D232-CAAD-4DC2-9B05-907F1C6A7CEF}" srcId="{BABED7FF-43FB-4D71-A218-D0DBFD4BE6C5}" destId="{C5C64F4C-C2A1-47FF-8AB1-81E7748C10BF}" srcOrd="1" destOrd="0" parTransId="{0D725197-A7EA-44C2-84CD-D4E16A61F0A3}" sibTransId="{D82FCB4C-1E71-4806-A721-9A7239CDD5F6}"/>
    <dgm:cxn modelId="{15D43945-A37D-4FAF-AF2B-AEB1DDF3A417}" type="presOf" srcId="{14262E50-75C3-4AE4-818E-9312C832A578}" destId="{B6629454-2DF8-4D7F-9EC0-AD1595004A50}" srcOrd="0" destOrd="0" presId="urn:microsoft.com/office/officeart/2005/8/layout/process3"/>
    <dgm:cxn modelId="{25A8DA66-E91C-497C-89FD-E8485CF85D01}" srcId="{3911453F-2B7B-4F11-B619-E3CD6600ACDB}" destId="{03F3265F-403B-4FDE-BB5C-54654A9015D1}" srcOrd="1" destOrd="0" parTransId="{409344AC-331D-4217-B372-02D39D9BFCD1}" sibTransId="{41BB42F7-684E-4F8A-B8D3-E02FC6FBBDCC}"/>
    <dgm:cxn modelId="{C154A148-C2BB-4DFA-B63B-C5AC941AD801}" type="presOf" srcId="{4152024C-1E85-41FF-AFCA-92FADACF59D5}" destId="{45E23837-EE65-47FD-946B-D778CB44F6A1}" srcOrd="0" destOrd="1" presId="urn:microsoft.com/office/officeart/2005/8/layout/process3"/>
    <dgm:cxn modelId="{8227F76D-C043-45A7-9680-D1111DEF5126}" type="presOf" srcId="{BCC79B73-762F-42BB-AC9A-749151D232F2}" destId="{B762A8F0-862F-4A92-98F3-B4777EC948F3}" srcOrd="0" destOrd="0" presId="urn:microsoft.com/office/officeart/2005/8/layout/process3"/>
    <dgm:cxn modelId="{16C36851-18A6-4AD6-BE22-39027CD686D7}" type="presOf" srcId="{084C90D9-FC29-435D-A822-9B2DD10B111C}" destId="{45E23837-EE65-47FD-946B-D778CB44F6A1}" srcOrd="0" destOrd="0" presId="urn:microsoft.com/office/officeart/2005/8/layout/process3"/>
    <dgm:cxn modelId="{51623D76-3202-448E-9F3F-D60CCE1B73F3}" srcId="{C5C64F4C-C2A1-47FF-8AB1-81E7748C10BF}" destId="{80250E1A-D2F8-4AC6-9E51-9CBDC43D0EAA}" srcOrd="1" destOrd="0" parTransId="{42996C66-05F7-47B9-BA3A-B495CEC6A1AC}" sibTransId="{D69044EA-2334-432A-8074-DD234E65056E}"/>
    <dgm:cxn modelId="{205A3A5A-DA31-4D56-AB14-10F18BA18166}" srcId="{BCC79B73-762F-42BB-AC9A-749151D232F2}" destId="{084C90D9-FC29-435D-A822-9B2DD10B111C}" srcOrd="0" destOrd="0" parTransId="{3385B2D6-1BF7-463F-938A-0A49ACBCFED2}" sibTransId="{A2589B20-72FC-4321-8E22-18250D181B1E}"/>
    <dgm:cxn modelId="{D3A1829B-4A71-4227-893C-C14E13A2DE95}" type="presOf" srcId="{C5C64F4C-C2A1-47FF-8AB1-81E7748C10BF}" destId="{B1733C2B-2A2F-465A-975D-0236EFBCDDF7}" srcOrd="0" destOrd="0" presId="urn:microsoft.com/office/officeart/2005/8/layout/process3"/>
    <dgm:cxn modelId="{807D02A2-2944-44E5-A122-F0F97916C7DC}" srcId="{BABED7FF-43FB-4D71-A218-D0DBFD4BE6C5}" destId="{3911453F-2B7B-4F11-B619-E3CD6600ACDB}" srcOrd="0" destOrd="0" parTransId="{BF5D3338-F9C3-45D7-B602-F73E16FCF913}" sibTransId="{9BEF324C-C132-441D-BDEB-93A0BF770544}"/>
    <dgm:cxn modelId="{45D91AA5-31DA-45AA-A675-AB9D77835058}" type="presOf" srcId="{BABED7FF-43FB-4D71-A218-D0DBFD4BE6C5}" destId="{240425ED-3CF1-460E-99D6-43FB0080D80C}" srcOrd="0" destOrd="0" presId="urn:microsoft.com/office/officeart/2005/8/layout/process3"/>
    <dgm:cxn modelId="{BE1199A5-5EEF-4582-9FA8-7F01209F9EC2}" type="presOf" srcId="{80250E1A-D2F8-4AC6-9E51-9CBDC43D0EAA}" destId="{B6629454-2DF8-4D7F-9EC0-AD1595004A50}" srcOrd="0" destOrd="1" presId="urn:microsoft.com/office/officeart/2005/8/layout/process3"/>
    <dgm:cxn modelId="{35E86BA6-4A03-48BC-8E51-2BBA1E209B28}" type="presOf" srcId="{BCC79B73-762F-42BB-AC9A-749151D232F2}" destId="{414299C4-6F05-40CD-B452-FEF4047FE76D}" srcOrd="1" destOrd="0" presId="urn:microsoft.com/office/officeart/2005/8/layout/process3"/>
    <dgm:cxn modelId="{09358FB8-32A1-4A28-B57E-FE4D2A3989A4}" type="presOf" srcId="{D82FCB4C-1E71-4806-A721-9A7239CDD5F6}" destId="{F1430B44-BF8A-41EA-AD10-3CA781B1E2B9}" srcOrd="1" destOrd="0" presId="urn:microsoft.com/office/officeart/2005/8/layout/process3"/>
    <dgm:cxn modelId="{668FC9BB-1E8E-45F7-82C2-90E2ACF1D0FA}" srcId="{C5C64F4C-C2A1-47FF-8AB1-81E7748C10BF}" destId="{14262E50-75C3-4AE4-818E-9312C832A578}" srcOrd="0" destOrd="0" parTransId="{4E6E34C7-0703-423B-896B-A4ED4871619F}" sibTransId="{25469112-5F51-401E-81F8-9475C342A2FC}"/>
    <dgm:cxn modelId="{83E11BCA-0EB1-4408-8445-9AB06013F5DE}" srcId="{3911453F-2B7B-4F11-B619-E3CD6600ACDB}" destId="{DC6717D0-0686-4B54-9A6B-DEECBB6901B8}" srcOrd="0" destOrd="0" parTransId="{5DA5C9AA-8DD2-4467-8166-DF29474576AF}" sibTransId="{E08ED979-0D23-49AD-B1C3-2A918C1130C5}"/>
    <dgm:cxn modelId="{6D88FBD0-69F6-457F-9CDE-253020DC0E18}" type="presOf" srcId="{C5C64F4C-C2A1-47FF-8AB1-81E7748C10BF}" destId="{F973118D-9EE7-40B6-AB3E-6FA1E20F755E}" srcOrd="1" destOrd="0" presId="urn:microsoft.com/office/officeart/2005/8/layout/process3"/>
    <dgm:cxn modelId="{F4F36ED2-106F-4EBB-ABA3-728C45882D2F}" type="presOf" srcId="{9BEF324C-C132-441D-BDEB-93A0BF770544}" destId="{CF12C026-F250-409B-8327-C132155C9562}" srcOrd="0" destOrd="0" presId="urn:microsoft.com/office/officeart/2005/8/layout/process3"/>
    <dgm:cxn modelId="{B8CD89F1-4614-4719-B054-BF26C049B265}" type="presOf" srcId="{3911453F-2B7B-4F11-B619-E3CD6600ACDB}" destId="{C76A6FDD-54BB-418F-AA71-8542EDFDEC92}" srcOrd="1" destOrd="0" presId="urn:microsoft.com/office/officeart/2005/8/layout/process3"/>
    <dgm:cxn modelId="{422A77B6-713E-404E-BA51-BB918308A7AD}" type="presParOf" srcId="{240425ED-3CF1-460E-99D6-43FB0080D80C}" destId="{7F656EAD-04A1-402A-A96F-29C9678D16B4}" srcOrd="0" destOrd="0" presId="urn:microsoft.com/office/officeart/2005/8/layout/process3"/>
    <dgm:cxn modelId="{24C2309D-9EBE-4F21-B5E9-461ED71D5F2A}" type="presParOf" srcId="{7F656EAD-04A1-402A-A96F-29C9678D16B4}" destId="{78D42A56-99C0-4E10-835B-2D140DE03678}" srcOrd="0" destOrd="0" presId="urn:microsoft.com/office/officeart/2005/8/layout/process3"/>
    <dgm:cxn modelId="{8661D06D-C744-4028-AFB0-2FF0D5355651}" type="presParOf" srcId="{7F656EAD-04A1-402A-A96F-29C9678D16B4}" destId="{C76A6FDD-54BB-418F-AA71-8542EDFDEC92}" srcOrd="1" destOrd="0" presId="urn:microsoft.com/office/officeart/2005/8/layout/process3"/>
    <dgm:cxn modelId="{82A5F064-9401-4D54-AD36-CDA71B326B94}" type="presParOf" srcId="{7F656EAD-04A1-402A-A96F-29C9678D16B4}" destId="{59A66168-4BDD-49E1-9D8A-C2C104415ACB}" srcOrd="2" destOrd="0" presId="urn:microsoft.com/office/officeart/2005/8/layout/process3"/>
    <dgm:cxn modelId="{494718A7-5024-4D59-ADFA-5B3EF659B7D5}" type="presParOf" srcId="{240425ED-3CF1-460E-99D6-43FB0080D80C}" destId="{CF12C026-F250-409B-8327-C132155C9562}" srcOrd="1" destOrd="0" presId="urn:microsoft.com/office/officeart/2005/8/layout/process3"/>
    <dgm:cxn modelId="{B93DD480-F434-4904-9C82-8E56C061E513}" type="presParOf" srcId="{CF12C026-F250-409B-8327-C132155C9562}" destId="{865295FB-E791-4FEB-8EA2-F76134A9C2CA}" srcOrd="0" destOrd="0" presId="urn:microsoft.com/office/officeart/2005/8/layout/process3"/>
    <dgm:cxn modelId="{BD3DB059-870B-4790-ADB2-7C4174002AC1}" type="presParOf" srcId="{240425ED-3CF1-460E-99D6-43FB0080D80C}" destId="{89829C30-69C4-4BB8-9F45-DD50C52D1E72}" srcOrd="2" destOrd="0" presId="urn:microsoft.com/office/officeart/2005/8/layout/process3"/>
    <dgm:cxn modelId="{22B4B2BA-C056-44F9-85B7-E83B51359384}" type="presParOf" srcId="{89829C30-69C4-4BB8-9F45-DD50C52D1E72}" destId="{B1733C2B-2A2F-465A-975D-0236EFBCDDF7}" srcOrd="0" destOrd="0" presId="urn:microsoft.com/office/officeart/2005/8/layout/process3"/>
    <dgm:cxn modelId="{C551D2FF-AB36-4305-A999-51FB0F10C271}" type="presParOf" srcId="{89829C30-69C4-4BB8-9F45-DD50C52D1E72}" destId="{F973118D-9EE7-40B6-AB3E-6FA1E20F755E}" srcOrd="1" destOrd="0" presId="urn:microsoft.com/office/officeart/2005/8/layout/process3"/>
    <dgm:cxn modelId="{1D98638D-7A14-4932-81C9-3C58267A56E4}" type="presParOf" srcId="{89829C30-69C4-4BB8-9F45-DD50C52D1E72}" destId="{B6629454-2DF8-4D7F-9EC0-AD1595004A50}" srcOrd="2" destOrd="0" presId="urn:microsoft.com/office/officeart/2005/8/layout/process3"/>
    <dgm:cxn modelId="{33B206AA-9D8F-4987-9C42-C4DE7DB712F9}" type="presParOf" srcId="{240425ED-3CF1-460E-99D6-43FB0080D80C}" destId="{BE72BA95-CD76-4381-830F-471BC1466629}" srcOrd="3" destOrd="0" presId="urn:microsoft.com/office/officeart/2005/8/layout/process3"/>
    <dgm:cxn modelId="{C5CCCB41-2EB1-4E98-955A-1058096B7DEC}" type="presParOf" srcId="{BE72BA95-CD76-4381-830F-471BC1466629}" destId="{F1430B44-BF8A-41EA-AD10-3CA781B1E2B9}" srcOrd="0" destOrd="0" presId="urn:microsoft.com/office/officeart/2005/8/layout/process3"/>
    <dgm:cxn modelId="{289BB3E2-7B25-441D-9DEC-9855C6D69610}" type="presParOf" srcId="{240425ED-3CF1-460E-99D6-43FB0080D80C}" destId="{98273E75-C784-46D0-BAE9-6FD9FBE63272}" srcOrd="4" destOrd="0" presId="urn:microsoft.com/office/officeart/2005/8/layout/process3"/>
    <dgm:cxn modelId="{E3D9D5BD-7B20-48B8-8459-095B26AF2C3E}" type="presParOf" srcId="{98273E75-C784-46D0-BAE9-6FD9FBE63272}" destId="{B762A8F0-862F-4A92-98F3-B4777EC948F3}" srcOrd="0" destOrd="0" presId="urn:microsoft.com/office/officeart/2005/8/layout/process3"/>
    <dgm:cxn modelId="{1600E063-F2E2-46EC-8B30-DA5437B93AF6}" type="presParOf" srcId="{98273E75-C784-46D0-BAE9-6FD9FBE63272}" destId="{414299C4-6F05-40CD-B452-FEF4047FE76D}" srcOrd="1" destOrd="0" presId="urn:microsoft.com/office/officeart/2005/8/layout/process3"/>
    <dgm:cxn modelId="{EC2CBC7C-07B2-4C26-A9D0-4C6A81CD14AF}" type="presParOf" srcId="{98273E75-C784-46D0-BAE9-6FD9FBE63272}" destId="{45E23837-EE65-47FD-946B-D778CB44F6A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6A6FDD-54BB-418F-AA71-8542EDFDEC92}">
      <dsp:nvSpPr>
        <dsp:cNvPr id="0" name=""/>
        <dsp:cNvSpPr/>
      </dsp:nvSpPr>
      <dsp:spPr>
        <a:xfrm>
          <a:off x="2577" y="137953"/>
          <a:ext cx="1171780" cy="4752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100" kern="1200"/>
            <a:t>Scrapy</a:t>
          </a:r>
        </a:p>
      </dsp:txBody>
      <dsp:txXfrm>
        <a:off x="2577" y="137953"/>
        <a:ext cx="1171780" cy="316800"/>
      </dsp:txXfrm>
    </dsp:sp>
    <dsp:sp modelId="{59A66168-4BDD-49E1-9D8A-C2C104415ACB}">
      <dsp:nvSpPr>
        <dsp:cNvPr id="0" name=""/>
        <dsp:cNvSpPr/>
      </dsp:nvSpPr>
      <dsp:spPr>
        <a:xfrm>
          <a:off x="242580" y="454753"/>
          <a:ext cx="1171780" cy="11217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n-US" sz="1100" kern="1200"/>
            <a:t>Crawl Bogleheads.org threads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Scrape Amazon links</a:t>
          </a:r>
        </a:p>
      </dsp:txBody>
      <dsp:txXfrm>
        <a:off x="275436" y="487609"/>
        <a:ext cx="1106068" cy="1056081"/>
      </dsp:txXfrm>
    </dsp:sp>
    <dsp:sp modelId="{CF12C026-F250-409B-8327-C132155C9562}">
      <dsp:nvSpPr>
        <dsp:cNvPr id="0" name=""/>
        <dsp:cNvSpPr/>
      </dsp:nvSpPr>
      <dsp:spPr>
        <a:xfrm>
          <a:off x="1351995" y="150483"/>
          <a:ext cx="376591" cy="2917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351995" y="208831"/>
        <a:ext cx="289069" cy="175043"/>
      </dsp:txXfrm>
    </dsp:sp>
    <dsp:sp modelId="{F973118D-9EE7-40B6-AB3E-6FA1E20F755E}">
      <dsp:nvSpPr>
        <dsp:cNvPr id="0" name=""/>
        <dsp:cNvSpPr/>
      </dsp:nvSpPr>
      <dsp:spPr>
        <a:xfrm>
          <a:off x="1884908" y="137953"/>
          <a:ext cx="1171780" cy="4752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-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100" kern="1200"/>
            <a:t>PostgreSQL</a:t>
          </a:r>
        </a:p>
      </dsp:txBody>
      <dsp:txXfrm>
        <a:off x="1884908" y="137953"/>
        <a:ext cx="1171780" cy="316800"/>
      </dsp:txXfrm>
    </dsp:sp>
    <dsp:sp modelId="{B6629454-2DF8-4D7F-9EC0-AD1595004A50}">
      <dsp:nvSpPr>
        <dsp:cNvPr id="0" name=""/>
        <dsp:cNvSpPr/>
      </dsp:nvSpPr>
      <dsp:spPr>
        <a:xfrm>
          <a:off x="2124911" y="454753"/>
          <a:ext cx="1171780" cy="11217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-431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n-US" sz="1100" kern="1200"/>
            <a:t>Store Amazon links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Store Bogleheads post and thread data</a:t>
          </a:r>
        </a:p>
      </dsp:txBody>
      <dsp:txXfrm>
        <a:off x="2157767" y="487609"/>
        <a:ext cx="1106068" cy="1056081"/>
      </dsp:txXfrm>
    </dsp:sp>
    <dsp:sp modelId="{BE72BA95-CD76-4381-830F-471BC1466629}">
      <dsp:nvSpPr>
        <dsp:cNvPr id="0" name=""/>
        <dsp:cNvSpPr/>
      </dsp:nvSpPr>
      <dsp:spPr>
        <a:xfrm>
          <a:off x="3234326" y="150483"/>
          <a:ext cx="376591" cy="2917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-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34326" y="208831"/>
        <a:ext cx="289069" cy="175043"/>
      </dsp:txXfrm>
    </dsp:sp>
    <dsp:sp modelId="{414299C4-6F05-40CD-B452-FEF4047FE76D}">
      <dsp:nvSpPr>
        <dsp:cNvPr id="0" name=""/>
        <dsp:cNvSpPr/>
      </dsp:nvSpPr>
      <dsp:spPr>
        <a:xfrm>
          <a:off x="3767239" y="137953"/>
          <a:ext cx="1171780" cy="4752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-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100" kern="1200"/>
            <a:t>Pandas</a:t>
          </a:r>
        </a:p>
      </dsp:txBody>
      <dsp:txXfrm>
        <a:off x="3767239" y="137953"/>
        <a:ext cx="1171780" cy="316800"/>
      </dsp:txXfrm>
    </dsp:sp>
    <dsp:sp modelId="{45E23837-EE65-47FD-946B-D778CB44F6A1}">
      <dsp:nvSpPr>
        <dsp:cNvPr id="0" name=""/>
        <dsp:cNvSpPr/>
      </dsp:nvSpPr>
      <dsp:spPr>
        <a:xfrm>
          <a:off x="4007242" y="454753"/>
          <a:ext cx="1171780" cy="11217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-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n-US" sz="1100" kern="1200"/>
            <a:t>Analyze stored data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Times New Roman" panose="02020603050405020304" pitchFamily="18" charset="0"/>
            <a:buChar char="•"/>
          </a:pPr>
          <a:r>
            <a:rPr lang="en-US" sz="1100" kern="1200"/>
            <a:t>Visualize findings</a:t>
          </a:r>
        </a:p>
      </dsp:txBody>
      <dsp:txXfrm>
        <a:off x="4040098" y="487609"/>
        <a:ext cx="1106068" cy="1056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E4FAA7BD5540BDA0F61F9B45459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23808-6DA4-482C-B14B-0A90E0B43039}"/>
      </w:docPartPr>
      <w:docPartBody>
        <w:p w:rsidR="00E90DA0" w:rsidRDefault="00EC684E">
          <w:pPr>
            <w:pStyle w:val="A1E4FAA7BD5540BDA0F61F9B454596E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4E"/>
    <w:rsid w:val="00427859"/>
    <w:rsid w:val="00E90DA0"/>
    <w:rsid w:val="00E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1E4FAA7BD5540BDA0F61F9B454596EB">
    <w:name w:val="A1E4FAA7BD5540BDA0F61F9B45459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75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tress</dc:creator>
  <cp:keywords/>
  <dc:description/>
  <cp:lastModifiedBy>Tressa</cp:lastModifiedBy>
  <cp:revision>7</cp:revision>
  <dcterms:created xsi:type="dcterms:W3CDTF">2020-10-03T03:57:00Z</dcterms:created>
  <dcterms:modified xsi:type="dcterms:W3CDTF">2020-10-03T05:15:00Z</dcterms:modified>
</cp:coreProperties>
</file>